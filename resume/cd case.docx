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86" w:rsidRDefault="00FA3FB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8C39BA" wp14:editId="1E8F39BD">
                <wp:simplePos x="0" y="0"/>
                <wp:positionH relativeFrom="column">
                  <wp:posOffset>28575</wp:posOffset>
                </wp:positionH>
                <wp:positionV relativeFrom="paragraph">
                  <wp:posOffset>5050155</wp:posOffset>
                </wp:positionV>
                <wp:extent cx="350520" cy="4366260"/>
                <wp:effectExtent l="0" t="0" r="11430" b="1524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4366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86" w:rsidRDefault="00810E86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.25pt;margin-top:397.65pt;width:27.6pt;height:34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" fillcolor="#17365d [2415]" strokecolor="black [3213]">
                <v:textbox style="layout-flow:vertical;mso-layout-flow-alt:bottom-to-top" inset="0,0,0,0">
                  <w:txbxContent>
                    <w:p w:rsidR="00810E86" w:rsidRDefault="00810E86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1FD832" wp14:editId="58B5D82B">
                <wp:simplePos x="0" y="0"/>
                <wp:positionH relativeFrom="column">
                  <wp:posOffset>5162550</wp:posOffset>
                </wp:positionH>
                <wp:positionV relativeFrom="paragraph">
                  <wp:posOffset>5050155</wp:posOffset>
                </wp:positionV>
                <wp:extent cx="430530" cy="4362450"/>
                <wp:effectExtent l="0" t="0" r="26670" b="190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436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06.5pt;margin-top:397.65pt;width:33.9pt;height:3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" fillcolor="#17365d [2415]" strokecolor="black [3213]">
                <v:textbox style="layout-flow:vertical;mso-layout-flow-alt:bottom-to-top" inset="0,0,0,0">
                  <w:txbxContent>
                    <w:p w:rsidR="00810E86" w:rsidRDefault="00810E8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32D9F0" wp14:editId="60DFB0BD">
                <wp:simplePos x="0" y="0"/>
                <wp:positionH relativeFrom="column">
                  <wp:posOffset>352425</wp:posOffset>
                </wp:positionH>
                <wp:positionV relativeFrom="paragraph">
                  <wp:posOffset>5050155</wp:posOffset>
                </wp:positionV>
                <wp:extent cx="4886325" cy="4362450"/>
                <wp:effectExtent l="0" t="0" r="28575" b="1905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436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7.75pt;margin-top:397.65pt;width:384.75pt;height:34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" fillcolor="#17365d [2415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47F400" wp14:editId="78685EF7">
                <wp:simplePos x="0" y="0"/>
                <wp:positionH relativeFrom="column">
                  <wp:posOffset>228600</wp:posOffset>
                </wp:positionH>
                <wp:positionV relativeFrom="paragraph">
                  <wp:posOffset>230505</wp:posOffset>
                </wp:positionV>
                <wp:extent cx="4581525" cy="4514850"/>
                <wp:effectExtent l="0" t="0" r="28575" b="1905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4514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8pt;margin-top:18.15pt;width:360.75pt;height:35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" fillcolor="#17365d [2415]"/>
            </w:pict>
          </mc:Fallback>
        </mc:AlternateContent>
      </w:r>
      <w:r w:rsidR="007458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10280F" wp14:editId="21DDAABB">
                <wp:simplePos x="0" y="0"/>
                <wp:positionH relativeFrom="column">
                  <wp:posOffset>533400</wp:posOffset>
                </wp:positionH>
                <wp:positionV relativeFrom="paragraph">
                  <wp:posOffset>5259705</wp:posOffset>
                </wp:positionV>
                <wp:extent cx="4572000" cy="3952875"/>
                <wp:effectExtent l="0" t="0" r="0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52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E86" w:rsidRDefault="00810E86"/>
                          <w:p w:rsidR="00810E86" w:rsidRDefault="00810E86" w:rsidP="00745845">
                            <w:pPr>
                              <w:jc w:val="center"/>
                            </w:pPr>
                          </w:p>
                          <w:p w:rsidR="00745845" w:rsidRDefault="009A6D7E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IMS456</w:t>
                            </w:r>
                          </w:p>
                          <w:p w:rsidR="009A6D7E" w:rsidRDefault="009A6D7E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9A6D7E" w:rsidRDefault="009A6D7E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 xml:space="preserve">Basic Web Design and Content </w:t>
                            </w: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Management</w:t>
                            </w:r>
                            <w:bookmarkStart w:id="0" w:name="_GoBack"/>
                            <w:bookmarkEnd w:id="0"/>
                          </w:p>
                          <w:p w:rsidR="00745845" w:rsidRDefault="00745845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745845" w:rsidRDefault="00745845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IM244</w:t>
                            </w:r>
                          </w:p>
                          <w:p w:rsidR="00745845" w:rsidRDefault="00745845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745845" w:rsidRDefault="00745845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Faculty of Information Management</w:t>
                            </w:r>
                          </w:p>
                          <w:p w:rsidR="00745845" w:rsidRDefault="00745845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745845" w:rsidRDefault="00745845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2 May 2019</w:t>
                            </w:r>
                          </w:p>
                          <w:p w:rsidR="00745845" w:rsidRDefault="00745845" w:rsidP="00745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left:0;text-align:left;margin-left:42pt;margin-top:414.15pt;width:5in;height:31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" stroked="f">
                <v:fill opacity="39321f"/>
                <v:textbox>
                  <w:txbxContent>
                    <w:p w:rsidR="00810E86" w:rsidRDefault="00810E86"/>
                    <w:p w:rsidR="00810E86" w:rsidRDefault="00810E86" w:rsidP="00745845">
                      <w:pPr>
                        <w:jc w:val="center"/>
                      </w:pPr>
                    </w:p>
                    <w:p w:rsidR="00745845" w:rsidRDefault="009A6D7E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IMS456</w:t>
                      </w:r>
                    </w:p>
                    <w:p w:rsidR="009A6D7E" w:rsidRDefault="009A6D7E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9A6D7E" w:rsidRDefault="009A6D7E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 xml:space="preserve">Basic Web Design and Content </w:t>
                      </w: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Management</w:t>
                      </w:r>
                      <w:bookmarkStart w:id="1" w:name="_GoBack"/>
                      <w:bookmarkEnd w:id="1"/>
                    </w:p>
                    <w:p w:rsidR="00745845" w:rsidRDefault="00745845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745845" w:rsidRDefault="00745845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IM244</w:t>
                      </w:r>
                    </w:p>
                    <w:p w:rsidR="00745845" w:rsidRDefault="00745845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745845" w:rsidRDefault="00745845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Faculty of Information Management</w:t>
                      </w:r>
                    </w:p>
                    <w:p w:rsidR="00745845" w:rsidRDefault="00745845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745845" w:rsidRDefault="00745845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2 May 2019</w:t>
                      </w:r>
                    </w:p>
                    <w:p w:rsidR="00745845" w:rsidRDefault="00745845" w:rsidP="007458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1E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EB9542" wp14:editId="1BC9F034">
                <wp:simplePos x="0" y="0"/>
                <wp:positionH relativeFrom="column">
                  <wp:posOffset>419100</wp:posOffset>
                </wp:positionH>
                <wp:positionV relativeFrom="paragraph">
                  <wp:posOffset>411480</wp:posOffset>
                </wp:positionV>
                <wp:extent cx="4219575" cy="4124325"/>
                <wp:effectExtent l="0" t="0" r="9525" b="9525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124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5845" w:rsidRDefault="00745845" w:rsidP="00905C5F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D36CF7D" wp14:editId="4AC2D68F">
                                  <wp:extent cx="1751156" cy="1895474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urulhanan1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886" cy="1897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5845" w:rsidRDefault="00745845" w:rsidP="00745845">
                            <w:pP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905C5F" w:rsidRDefault="00905C5F" w:rsidP="00905C5F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My Resume</w:t>
                            </w:r>
                          </w:p>
                          <w:p w:rsidR="00745845" w:rsidRDefault="00745845" w:rsidP="00905C5F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745845" w:rsidRDefault="00905C5F" w:rsidP="00745845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Nurul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Hanan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Binti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 xml:space="preserve"> Othman</w:t>
                            </w:r>
                          </w:p>
                          <w:p w:rsidR="00905C5F" w:rsidRDefault="00905C5F" w:rsidP="00905C5F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2017603952</w:t>
                            </w:r>
                          </w:p>
                          <w:p w:rsidR="00905C5F" w:rsidRDefault="00905C5F" w:rsidP="00905C5F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N5IM244EKA</w:t>
                            </w:r>
                          </w:p>
                          <w:p w:rsidR="00905C5F" w:rsidRPr="00905C5F" w:rsidRDefault="00905C5F" w:rsidP="00905C5F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</w:p>
                          <w:p w:rsidR="00810E86" w:rsidRDefault="00810E86">
                            <w:pPr>
                              <w:jc w:val="center"/>
                              <w:rPr>
                                <w:rFonts w:ascii="Verdana" w:hAnsi="Verdana"/>
                                <w:color w:val="CC99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33pt;margin-top:32.4pt;width:332.25pt;height:3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" stroked="f">
                <v:fill opacity="39321f"/>
                <v:textbox>
                  <w:txbxContent>
                    <w:p w:rsidR="00745845" w:rsidRDefault="00745845" w:rsidP="00905C5F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D36CF7D" wp14:editId="4AC2D68F">
                            <wp:extent cx="1751156" cy="1895474"/>
                            <wp:effectExtent l="0" t="0" r="190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urulhanan1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886" cy="1897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5845" w:rsidRDefault="00745845" w:rsidP="00745845">
                      <w:pPr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905C5F" w:rsidRDefault="00905C5F" w:rsidP="00905C5F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My Resume</w:t>
                      </w:r>
                    </w:p>
                    <w:p w:rsidR="00745845" w:rsidRDefault="00745845" w:rsidP="00905C5F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745845" w:rsidRDefault="00905C5F" w:rsidP="00745845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Nurul</w:t>
                      </w:r>
                      <w:proofErr w:type="spellEnd"/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Hanan</w:t>
                      </w:r>
                      <w:proofErr w:type="spellEnd"/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Binti</w:t>
                      </w:r>
                      <w:proofErr w:type="spellEnd"/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 xml:space="preserve"> Othman</w:t>
                      </w:r>
                    </w:p>
                    <w:p w:rsidR="00905C5F" w:rsidRDefault="00905C5F" w:rsidP="00905C5F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2017603952</w:t>
                      </w:r>
                    </w:p>
                    <w:p w:rsidR="00905C5F" w:rsidRDefault="00905C5F" w:rsidP="00905C5F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N5IM244EKA</w:t>
                      </w:r>
                    </w:p>
                    <w:p w:rsidR="00905C5F" w:rsidRPr="00905C5F" w:rsidRDefault="00905C5F" w:rsidP="00905C5F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</w:p>
                    <w:p w:rsidR="00810E86" w:rsidRDefault="00810E86">
                      <w:pPr>
                        <w:jc w:val="center"/>
                        <w:rPr>
                          <w:rFonts w:ascii="Verdana" w:hAnsi="Verdana"/>
                          <w:color w:val="CC99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E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2745740</wp:posOffset>
                </wp:positionV>
                <wp:extent cx="868680" cy="3429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430.65pt;margin-top:216.2pt;width:6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/HtwIAAL8FAAAOAAAAZHJzL2Uyb0RvYy54bWysVNtunDAQfa/Uf7D8TrjEuwsobJUsS1Up&#10;vUhJP8ALZrEKNrW9C2nVf+/Y7C3JS9UWJM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A81E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5926455</wp:posOffset>
                </wp:positionH>
                <wp:positionV relativeFrom="paragraph">
                  <wp:posOffset>6517640</wp:posOffset>
                </wp:positionV>
                <wp:extent cx="868680" cy="84582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Back and sides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466.65pt;margin-top:513.2pt;width:68.4pt;height:6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Back and sides</w:t>
                      </w:r>
                    </w:p>
                  </w:txbxContent>
                </v:textbox>
              </v:shape>
            </w:pict>
          </mc:Fallback>
        </mc:AlternateContent>
      </w:r>
      <w:r w:rsidR="00A81E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-454660</wp:posOffset>
                </wp:positionV>
                <wp:extent cx="571500" cy="2286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93.05pt;margin-top:-35.8pt;width:4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JrtQIAAL8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0E86">
      <w:pgSz w:w="12240" w:h="15840" w:code="1"/>
      <w:pgMar w:top="360" w:right="360" w:bottom="30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22"/>
    <w:rsid w:val="005E4C3F"/>
    <w:rsid w:val="00745845"/>
    <w:rsid w:val="00810E86"/>
    <w:rsid w:val="00905C5F"/>
    <w:rsid w:val="009A6D7E"/>
    <w:rsid w:val="00A81E22"/>
    <w:rsid w:val="00B16CE4"/>
    <w:rsid w:val="00EE5E19"/>
    <w:rsid w:val="00FA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,#603,#3a001d,#4c0026,#0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96"/>
    </w:rPr>
  </w:style>
  <w:style w:type="paragraph" w:styleId="BodyText2">
    <w:name w:val="Body Text 2"/>
    <w:basedOn w:val="Normal"/>
    <w:pPr>
      <w:jc w:val="center"/>
    </w:pPr>
    <w:rPr>
      <w:i/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7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96"/>
    </w:rPr>
  </w:style>
  <w:style w:type="paragraph" w:styleId="BodyText2">
    <w:name w:val="Body Text 2"/>
    <w:basedOn w:val="Normal"/>
    <w:pPr>
      <w:jc w:val="center"/>
    </w:pPr>
    <w:rPr>
      <w:i/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7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ura007\AppData\Roaming\Microsoft\Templates\Data%20back-up%20CD%20case%20inser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back-up CD case inserts.dot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2019-05-01T20:08:00Z</cp:lastPrinted>
  <dcterms:created xsi:type="dcterms:W3CDTF">2019-05-01T18:09:00Z</dcterms:created>
  <dcterms:modified xsi:type="dcterms:W3CDTF">2019-05-01T20:10:00Z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TC010130021033</vt:lpwstr>
  </property>
</Properties>
</file>